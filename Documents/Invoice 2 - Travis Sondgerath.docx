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4A0" w:firstRow="1" w:lastRow="0" w:firstColumn="1" w:lastColumn="0" w:noHBand="0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6EA1037C" w14:textId="77777777" w:rsidTr="002F5404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3365469EA4E04C4698B4DA53D9250B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55BF9A36" w14:textId="77777777" w:rsidR="00A340F2" w:rsidRPr="00CF2287" w:rsidRDefault="00FE0263" w:rsidP="002F5404">
                <w:pPr>
                  <w:pStyle w:val="Title"/>
                  <w:rPr>
                    <w:rFonts w:ascii="Franklin Gothic Book" w:hAnsi="Franklin Gothic Book"/>
                    <w:szCs w:val="52"/>
                  </w:rPr>
                </w:pPr>
                <w:r>
                  <w:rPr>
                    <w:rFonts w:ascii="Franklin Gothic Book" w:hAnsi="Franklin Gothic Book"/>
                    <w:szCs w:val="52"/>
                  </w:rPr>
                  <w:t>INVOICe</w:t>
                </w:r>
              </w:p>
            </w:tc>
          </w:sdtContent>
        </w:sdt>
        <w:tc>
          <w:tcPr>
            <w:tcW w:w="3539" w:type="dxa"/>
          </w:tcPr>
          <w:p w14:paraId="328BFE5B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3FA9C2C0" w14:textId="77777777" w:rsidR="00A340F2" w:rsidRDefault="00A340F2" w:rsidP="002F5404"/>
        </w:tc>
      </w:tr>
      <w:tr w:rsidR="00A340F2" w:rsidRPr="00E94A22" w14:paraId="7597A30E" w14:textId="77777777" w:rsidTr="002F5404">
        <w:trPr>
          <w:trHeight w:val="1364"/>
          <w:jc w:val="center"/>
        </w:trPr>
        <w:tc>
          <w:tcPr>
            <w:tcW w:w="3539" w:type="dxa"/>
            <w:hideMark/>
          </w:tcPr>
          <w:p w14:paraId="320F8DAE" w14:textId="77777777" w:rsidR="00A340F2" w:rsidRPr="00EC16CD" w:rsidRDefault="00BC470B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5CE4E3AC1CCF4E12A468061A360B802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DATE</w:t>
                </w:r>
              </w:sdtContent>
            </w:sdt>
          </w:p>
          <w:p w14:paraId="19BB19C4" w14:textId="3CF58B98" w:rsidR="00A340F2" w:rsidRDefault="00423E62" w:rsidP="00F83FF2">
            <w:pPr>
              <w:rPr>
                <w:rFonts w:ascii="Microsoft Sans Serif" w:hAnsi="Microsoft Sans Serif" w:cs="Microsoft Sans Serif"/>
                <w:sz w:val="32"/>
                <w:szCs w:val="32"/>
              </w:rPr>
            </w:pPr>
            <w:r>
              <w:rPr>
                <w:rFonts w:ascii="Microsoft Sans Serif" w:hAnsi="Microsoft Sans Serif" w:cs="Microsoft Sans Serif"/>
                <w:sz w:val="32"/>
                <w:szCs w:val="32"/>
              </w:rPr>
              <w:t>4</w:t>
            </w:r>
            <w:r w:rsidR="00DC3E02">
              <w:rPr>
                <w:rFonts w:ascii="Microsoft Sans Serif" w:hAnsi="Microsoft Sans Serif" w:cs="Microsoft Sans Serif"/>
                <w:sz w:val="32"/>
                <w:szCs w:val="32"/>
              </w:rPr>
              <w:t>/</w:t>
            </w:r>
            <w:r>
              <w:rPr>
                <w:rFonts w:ascii="Microsoft Sans Serif" w:hAnsi="Microsoft Sans Serif" w:cs="Microsoft Sans Serif"/>
                <w:sz w:val="32"/>
                <w:szCs w:val="32"/>
              </w:rPr>
              <w:t>5</w:t>
            </w:r>
            <w:r w:rsidR="00DC3E02">
              <w:rPr>
                <w:rFonts w:ascii="Microsoft Sans Serif" w:hAnsi="Microsoft Sans Serif" w:cs="Microsoft Sans Serif"/>
                <w:sz w:val="32"/>
                <w:szCs w:val="32"/>
              </w:rPr>
              <w:t>/</w:t>
            </w:r>
            <w:r w:rsidR="00E94A22">
              <w:rPr>
                <w:rFonts w:ascii="Microsoft Sans Serif" w:hAnsi="Microsoft Sans Serif" w:cs="Microsoft Sans Serif"/>
                <w:sz w:val="32"/>
                <w:szCs w:val="32"/>
              </w:rPr>
              <w:t>22</w:t>
            </w:r>
          </w:p>
        </w:tc>
        <w:tc>
          <w:tcPr>
            <w:tcW w:w="3539" w:type="dxa"/>
            <w:hideMark/>
          </w:tcPr>
          <w:p w14:paraId="39D8279B" w14:textId="77777777" w:rsidR="00A340F2" w:rsidRPr="00EC16CD" w:rsidRDefault="00BC470B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D52CEB93DEE49D49321ADCB75CF153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C16CD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34743003" w14:textId="1C3E1AE1" w:rsidR="00A340F2" w:rsidRPr="00EC16CD" w:rsidRDefault="00BC470B" w:rsidP="002F5404">
            <w:pPr>
              <w:rPr>
                <w:color w:val="000000" w:themeColor="text1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435E61E63C4D4D9F80D51298F9AE0F3B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Microsoft Sans Serif" w:hAnsi="Microsoft Sans Serif" w:cs="Microsoft Sans Serif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  <w:r w:rsidR="00DC3E02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 xml:space="preserve"> </w:t>
            </w:r>
            <w:r w:rsidR="00423E62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3539" w:type="dxa"/>
            <w:hideMark/>
          </w:tcPr>
          <w:p w14:paraId="6862C099" w14:textId="77777777" w:rsidR="00A340F2" w:rsidRPr="00EC16CD" w:rsidRDefault="00DC3E02" w:rsidP="002F5404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Travis Sondgerath</w:t>
            </w:r>
          </w:p>
          <w:p w14:paraId="2F83A1CC" w14:textId="7BEBC5AA" w:rsidR="00A340F2" w:rsidRPr="00E94A22" w:rsidRDefault="00E94A2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</w:pPr>
            <w:r w:rsidRPr="00E94A22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  <w:t>73</w:t>
            </w: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  <w:t>6 Croley Dr.</w:t>
            </w:r>
          </w:p>
          <w:p w14:paraId="67E2DE62" w14:textId="0509989E" w:rsidR="00CF2287" w:rsidRPr="00E94A22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</w:pPr>
            <w:r w:rsidRPr="00E94A22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  <w:t>Nashville, TN 3720</w:t>
            </w:r>
            <w:r w:rsidR="00E94A22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  <w:t>9</w:t>
            </w:r>
          </w:p>
          <w:p w14:paraId="057A3630" w14:textId="77777777" w:rsidR="00A340F2" w:rsidRPr="00E94A22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</w:pPr>
            <w:r w:rsidRPr="00E94A22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  <w:t>260 729-2378</w:t>
            </w:r>
          </w:p>
          <w:p w14:paraId="3C7D8815" w14:textId="77777777" w:rsidR="00A340F2" w:rsidRPr="00E94A22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</w:pPr>
            <w:r w:rsidRPr="00E94A22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lang w:val="fr-FR"/>
              </w:rPr>
              <w:t>tsondger@gmail.com</w:t>
            </w:r>
          </w:p>
          <w:p w14:paraId="36DA73C2" w14:textId="77777777" w:rsidR="00A340F2" w:rsidRPr="00E94A22" w:rsidRDefault="00A340F2" w:rsidP="00DC3E02">
            <w:pPr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</w:tbl>
    <w:p w14:paraId="55573829" w14:textId="77777777" w:rsidR="00A340F2" w:rsidRPr="00E94A22" w:rsidRDefault="00A340F2" w:rsidP="002F5404">
      <w:pPr>
        <w:rPr>
          <w:noProof/>
          <w:lang w:val="fr-FR"/>
        </w:rPr>
      </w:pPr>
    </w:p>
    <w:p w14:paraId="0E126247" w14:textId="77777777" w:rsidR="00A340F2" w:rsidRPr="00E94A22" w:rsidRDefault="00A340F2" w:rsidP="00A340F2">
      <w:pPr>
        <w:rPr>
          <w:noProof/>
          <w:lang w:val="fr-FR"/>
        </w:rPr>
      </w:pPr>
    </w:p>
    <w:tbl>
      <w:tblPr>
        <w:tblStyle w:val="Contenttable"/>
        <w:tblW w:w="4110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1"/>
        <w:gridCol w:w="3616"/>
        <w:gridCol w:w="2614"/>
      </w:tblGrid>
      <w:tr w:rsidR="0027465B" w14:paraId="507730E1" w14:textId="77777777" w:rsidTr="0027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7250E80D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Item</w:t>
            </w:r>
          </w:p>
        </w:tc>
        <w:sdt>
          <w:sdtPr>
            <w:alias w:val="Description:"/>
            <w:tag w:val="Description:"/>
            <w:id w:val="329724175"/>
            <w:placeholder>
              <w:docPart w:val="1CB3D6E033EA43208C29211BB0A07C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24E325A6" w14:textId="77777777" w:rsidR="0027465B" w:rsidRDefault="0027465B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tc>
          <w:tcPr>
            <w:tcW w:w="2614" w:type="dxa"/>
            <w:hideMark/>
          </w:tcPr>
          <w:p w14:paraId="39280C93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Amount invoiced</w:t>
            </w:r>
          </w:p>
        </w:tc>
      </w:tr>
    </w:tbl>
    <w:p w14:paraId="079AFA8A" w14:textId="77777777" w:rsidR="000E7C40" w:rsidRDefault="000E7C40"/>
    <w:p w14:paraId="5F8A2898" w14:textId="77777777" w:rsidR="000E7C40" w:rsidRDefault="000E7C40"/>
    <w:tbl>
      <w:tblPr>
        <w:tblStyle w:val="Contenttable"/>
        <w:tblW w:w="3962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060"/>
        <w:gridCol w:w="3960"/>
        <w:gridCol w:w="2302"/>
      </w:tblGrid>
      <w:tr w:rsidR="0027465B" w14:paraId="4E1089D0" w14:textId="77777777" w:rsidTr="00ED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08"/>
        </w:trPr>
        <w:tc>
          <w:tcPr>
            <w:tcW w:w="20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52442C5B" w14:textId="3F709ACD" w:rsidR="0027465B" w:rsidRDefault="00E94A22" w:rsidP="0007754B">
            <w:pPr>
              <w:pStyle w:val="Normalright"/>
            </w:pPr>
            <w:r>
              <w:t>Development work</w:t>
            </w:r>
            <w:r w:rsidR="0027465B">
              <w:t xml:space="preserve"> –</w:t>
            </w:r>
            <w:r w:rsidR="0007754B">
              <w:t xml:space="preserve"> </w:t>
            </w:r>
            <w:r w:rsidR="00423E62">
              <w:t>35</w:t>
            </w:r>
            <w:r w:rsidR="0027465B">
              <w:t xml:space="preserve"> hours</w:t>
            </w:r>
          </w:p>
        </w:tc>
        <w:tc>
          <w:tcPr>
            <w:tcW w:w="3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C66706F" w14:textId="565BE73E" w:rsidR="0027465B" w:rsidRDefault="0027465B" w:rsidP="0027465B">
            <w:pPr>
              <w:pStyle w:val="Normalright"/>
            </w:pPr>
            <w:r>
              <w:t>Efforts towards project analysis</w:t>
            </w:r>
            <w:r w:rsidR="00ED3D9F">
              <w:t xml:space="preserve"> in the areas of customer Lifetime Value and Churn.</w:t>
            </w:r>
            <w:r>
              <w:t xml:space="preserve"> </w:t>
            </w:r>
          </w:p>
        </w:tc>
        <w:tc>
          <w:tcPr>
            <w:tcW w:w="23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20F40FD8" w14:textId="72284516" w:rsidR="0027465B" w:rsidRDefault="0007754B" w:rsidP="00B53B4D">
            <w:pPr>
              <w:pStyle w:val="Normalright"/>
            </w:pPr>
            <w:r>
              <w:rPr>
                <w:lang w:eastAsia="ja-JP"/>
              </w:rPr>
              <w:t>$</w:t>
            </w:r>
            <w:r w:rsidR="00423E62">
              <w:rPr>
                <w:lang w:eastAsia="ja-JP"/>
              </w:rPr>
              <w:t>1</w:t>
            </w:r>
            <w:r>
              <w:rPr>
                <w:lang w:eastAsia="ja-JP"/>
              </w:rPr>
              <w:t>,</w:t>
            </w:r>
            <w:r w:rsidR="00423E62">
              <w:rPr>
                <w:lang w:eastAsia="ja-JP"/>
              </w:rPr>
              <w:t>75</w:t>
            </w:r>
            <w:r>
              <w:rPr>
                <w:lang w:eastAsia="ja-JP"/>
              </w:rPr>
              <w:t>0</w:t>
            </w:r>
          </w:p>
        </w:tc>
      </w:tr>
    </w:tbl>
    <w:tbl>
      <w:tblPr>
        <w:tblStyle w:val="TotalTable"/>
        <w:tblW w:w="3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6033"/>
        <w:gridCol w:w="2341"/>
      </w:tblGrid>
      <w:tr w:rsidR="00A340F2" w14:paraId="6312D486" w14:textId="77777777" w:rsidTr="00E94A22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3" w:type="dxa"/>
            <w:tcBorders>
              <w:right w:val="single" w:sz="4" w:space="0" w:color="auto"/>
            </w:tcBorders>
            <w:shd w:val="clear" w:color="auto" w:fill="auto"/>
            <w:hideMark/>
          </w:tcPr>
          <w:p w14:paraId="7D49AA40" w14:textId="77777777" w:rsidR="00A340F2" w:rsidRPr="00B53B4D" w:rsidRDefault="00B53B4D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 w:rsidRPr="00B53B4D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Total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 xml:space="preserve"> Invoiced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1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1552B6" w14:textId="0498653C" w:rsidR="00A340F2" w:rsidRPr="00B53B4D" w:rsidRDefault="00423E62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 w:rsidRPr="00423E62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$1,750</w:t>
            </w:r>
          </w:p>
        </w:tc>
      </w:tr>
    </w:tbl>
    <w:p w14:paraId="647012A9" w14:textId="77777777" w:rsidR="007201A7" w:rsidRPr="00A340F2" w:rsidRDefault="007201A7" w:rsidP="00A36725"/>
    <w:sectPr w:rsidR="007201A7" w:rsidRPr="00A340F2" w:rsidSect="002F5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DD85B" w14:textId="77777777" w:rsidR="00BC470B" w:rsidRDefault="00BC470B">
      <w:pPr>
        <w:spacing w:line="240" w:lineRule="auto"/>
      </w:pPr>
      <w:r>
        <w:separator/>
      </w:r>
    </w:p>
    <w:p w14:paraId="63E1F951" w14:textId="77777777" w:rsidR="00BC470B" w:rsidRDefault="00BC470B"/>
  </w:endnote>
  <w:endnote w:type="continuationSeparator" w:id="0">
    <w:p w14:paraId="33E00B03" w14:textId="77777777" w:rsidR="00BC470B" w:rsidRDefault="00BC470B">
      <w:pPr>
        <w:spacing w:line="240" w:lineRule="auto"/>
      </w:pPr>
      <w:r>
        <w:continuationSeparator/>
      </w:r>
    </w:p>
    <w:p w14:paraId="3513300E" w14:textId="77777777" w:rsidR="00BC470B" w:rsidRDefault="00BC47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B511D" w14:textId="77777777" w:rsidR="002C4E84" w:rsidRDefault="002C4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0A9C9" w14:textId="77777777" w:rsidR="002C4E84" w:rsidRDefault="002C4E84">
    <w:pPr>
      <w:pStyle w:val="Footer"/>
    </w:pPr>
  </w:p>
  <w:p w14:paraId="7EDE3CA9" w14:textId="77777777" w:rsidR="002C4E84" w:rsidRDefault="002C4E8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2CBB" w14:textId="77777777" w:rsidR="002C4E84" w:rsidRDefault="002C4E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D91A6B7" wp14:editId="67B592BE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EC9CF2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91A6B7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AEC9CF2" w14:textId="77777777"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32C12" w14:textId="77777777" w:rsidR="00BC470B" w:rsidRDefault="00BC470B">
      <w:pPr>
        <w:spacing w:line="240" w:lineRule="auto"/>
      </w:pPr>
      <w:r>
        <w:separator/>
      </w:r>
    </w:p>
    <w:p w14:paraId="0C4E8FF3" w14:textId="77777777" w:rsidR="00BC470B" w:rsidRDefault="00BC470B"/>
  </w:footnote>
  <w:footnote w:type="continuationSeparator" w:id="0">
    <w:p w14:paraId="215404FE" w14:textId="77777777" w:rsidR="00BC470B" w:rsidRDefault="00BC470B">
      <w:pPr>
        <w:spacing w:line="240" w:lineRule="auto"/>
      </w:pPr>
      <w:r>
        <w:continuationSeparator/>
      </w:r>
    </w:p>
    <w:p w14:paraId="2F5051FA" w14:textId="77777777" w:rsidR="00BC470B" w:rsidRDefault="00BC47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3624F" w14:textId="77777777" w:rsidR="002C4E84" w:rsidRDefault="002C4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A8F78" w14:textId="77777777" w:rsidR="002C4E84" w:rsidRDefault="002C4E84"/>
  <w:p w14:paraId="2E6EB94C" w14:textId="77777777" w:rsidR="002C4E84" w:rsidRDefault="002C4E8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26D1F" w14:textId="77777777" w:rsidR="002C4E84" w:rsidRDefault="002C4E8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257682" wp14:editId="45404486">
              <wp:simplePos x="0" y="0"/>
              <wp:positionH relativeFrom="page">
                <wp:posOffset>18415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CB822D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257682" id="Freeform: Shape 5" o:spid="_x0000_s1026" alt="Green gradient in rectangle" style="position:absolute;margin-left:1.45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BCB822D" w14:textId="77777777"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84"/>
    <w:rsid w:val="0007754B"/>
    <w:rsid w:val="000A6E91"/>
    <w:rsid w:val="000E7C40"/>
    <w:rsid w:val="0015473B"/>
    <w:rsid w:val="001A035C"/>
    <w:rsid w:val="001D1771"/>
    <w:rsid w:val="002400DD"/>
    <w:rsid w:val="002450DA"/>
    <w:rsid w:val="00263E3B"/>
    <w:rsid w:val="0027465B"/>
    <w:rsid w:val="002A107B"/>
    <w:rsid w:val="002C4E84"/>
    <w:rsid w:val="002E7603"/>
    <w:rsid w:val="002F5404"/>
    <w:rsid w:val="00316D06"/>
    <w:rsid w:val="003D23A0"/>
    <w:rsid w:val="00423E62"/>
    <w:rsid w:val="004858C9"/>
    <w:rsid w:val="004870D2"/>
    <w:rsid w:val="004A10E9"/>
    <w:rsid w:val="005E394D"/>
    <w:rsid w:val="00662DFA"/>
    <w:rsid w:val="006B4542"/>
    <w:rsid w:val="006F038A"/>
    <w:rsid w:val="007201A7"/>
    <w:rsid w:val="007B4FC5"/>
    <w:rsid w:val="007E0DF2"/>
    <w:rsid w:val="00865DB9"/>
    <w:rsid w:val="0089202B"/>
    <w:rsid w:val="008B5297"/>
    <w:rsid w:val="008F5DDB"/>
    <w:rsid w:val="00947F34"/>
    <w:rsid w:val="009673C3"/>
    <w:rsid w:val="00A340F2"/>
    <w:rsid w:val="00A36725"/>
    <w:rsid w:val="00A3757A"/>
    <w:rsid w:val="00B53B4D"/>
    <w:rsid w:val="00B66C63"/>
    <w:rsid w:val="00B727BE"/>
    <w:rsid w:val="00BC470B"/>
    <w:rsid w:val="00CE3710"/>
    <w:rsid w:val="00CF2287"/>
    <w:rsid w:val="00D73210"/>
    <w:rsid w:val="00DC3E02"/>
    <w:rsid w:val="00E94A22"/>
    <w:rsid w:val="00EB63A0"/>
    <w:rsid w:val="00EC16CD"/>
    <w:rsid w:val="00ED3D9F"/>
    <w:rsid w:val="00F65B05"/>
    <w:rsid w:val="00F83FF2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5176C0"/>
  <w15:chartTrackingRefBased/>
  <w15:docId w15:val="{72DC0A77-D5AC-4C8A-BC9E-A71E0A85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A0"/>
  </w:style>
  <w:style w:type="paragraph" w:styleId="Heading1">
    <w:name w:val="heading 1"/>
    <w:basedOn w:val="Normal"/>
    <w:link w:val="Heading1Char"/>
    <w:autoRedefine/>
    <w:uiPriority w:val="2"/>
    <w:qFormat/>
    <w:rsid w:val="00B727B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B4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FE0263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7B4FC5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7B4FC5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e6950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65469EA4E04C4698B4DA53D925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83C3-4238-4397-951F-F6E31D0C04DB}"/>
      </w:docPartPr>
      <w:docPartBody>
        <w:p w:rsidR="000603C8" w:rsidRDefault="001B0EAE">
          <w:pPr>
            <w:pStyle w:val="3365469EA4E04C4698B4DA53D9250BDF"/>
          </w:pPr>
          <w:r>
            <w:rPr>
              <w:rFonts w:ascii="Franklin Gothic Book" w:hAnsi="Franklin Gothic Book"/>
              <w:szCs w:val="52"/>
            </w:rPr>
            <w:t>INVOICe</w:t>
          </w:r>
        </w:p>
      </w:docPartBody>
    </w:docPart>
    <w:docPart>
      <w:docPartPr>
        <w:name w:val="5CE4E3AC1CCF4E12A468061A360B8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BC1B0-9910-4656-90B0-2AA58792962D}"/>
      </w:docPartPr>
      <w:docPartBody>
        <w:p w:rsidR="000603C8" w:rsidRDefault="001B0EAE">
          <w:pPr>
            <w:pStyle w:val="5CE4E3AC1CCF4E12A468061A360B802D"/>
          </w:pPr>
          <w:r>
            <w:rPr>
              <w:rFonts w:ascii="Franklin Gothic Demi" w:hAnsi="Franklin Gothic Demi"/>
              <w:color w:val="000000" w:themeColor="text1"/>
              <w:sz w:val="32"/>
              <w:szCs w:val="32"/>
            </w:rPr>
            <w:t>DATE</w:t>
          </w:r>
        </w:p>
      </w:docPartBody>
    </w:docPart>
    <w:docPart>
      <w:docPartPr>
        <w:name w:val="7D52CEB93DEE49D49321ADCB75CF1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0283-1657-4B76-B83B-E10AAA2B2603}"/>
      </w:docPartPr>
      <w:docPartBody>
        <w:p w:rsidR="000603C8" w:rsidRDefault="001B0EAE">
          <w:pPr>
            <w:pStyle w:val="7D52CEB93DEE49D49321ADCB75CF1532"/>
          </w:pPr>
          <w:r w:rsidRPr="00EC16CD">
            <w:rPr>
              <w:rFonts w:ascii="Franklin Gothic Demi" w:hAnsi="Franklin Gothic Dem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435E61E63C4D4D9F80D51298F9AE0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E5088-2ED3-4B13-8163-F4E169AED249}"/>
      </w:docPartPr>
      <w:docPartBody>
        <w:p w:rsidR="000603C8" w:rsidRDefault="001B0EAE">
          <w:pPr>
            <w:pStyle w:val="435E61E63C4D4D9F80D51298F9AE0F3B"/>
          </w:pPr>
          <w:r>
            <w:rPr>
              <w:rFonts w:ascii="Microsoft Sans Serif" w:hAnsi="Microsoft Sans Serif" w:cs="Microsoft Sans Serif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1CB3D6E033EA43208C29211BB0A0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CC58-1596-4A7B-AA9E-FA3BA8E89E33}"/>
      </w:docPartPr>
      <w:docPartBody>
        <w:p w:rsidR="000603C8" w:rsidRDefault="007127B3" w:rsidP="007127B3">
          <w:pPr>
            <w:pStyle w:val="1CB3D6E033EA43208C29211BB0A07C6F"/>
          </w:pPr>
          <w:r>
            <w:t>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7B3"/>
    <w:rsid w:val="000603C8"/>
    <w:rsid w:val="001B0EAE"/>
    <w:rsid w:val="00496524"/>
    <w:rsid w:val="007127B3"/>
    <w:rsid w:val="00CA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65469EA4E04C4698B4DA53D9250BDF">
    <w:name w:val="3365469EA4E04C4698B4DA53D9250BDF"/>
  </w:style>
  <w:style w:type="paragraph" w:customStyle="1" w:styleId="5CE4E3AC1CCF4E12A468061A360B802D">
    <w:name w:val="5CE4E3AC1CCF4E12A468061A360B802D"/>
  </w:style>
  <w:style w:type="paragraph" w:customStyle="1" w:styleId="7D52CEB93DEE49D49321ADCB75CF1532">
    <w:name w:val="7D52CEB93DEE49D49321ADCB75CF1532"/>
  </w:style>
  <w:style w:type="paragraph" w:customStyle="1" w:styleId="435E61E63C4D4D9F80D51298F9AE0F3B">
    <w:name w:val="435E61E63C4D4D9F80D51298F9AE0F3B"/>
  </w:style>
  <w:style w:type="paragraph" w:customStyle="1" w:styleId="1CB3D6E033EA43208C29211BB0A07C6F">
    <w:name w:val="1CB3D6E033EA43208C29211BB0A07C6F"/>
    <w:rsid w:val="00712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Sondgerath Travis</dc:creator>
  <cp:keywords/>
  <dc:description/>
  <cp:lastModifiedBy>Travis Sondgerath</cp:lastModifiedBy>
  <cp:revision>3</cp:revision>
  <dcterms:created xsi:type="dcterms:W3CDTF">2022-04-05T21:10:00Z</dcterms:created>
  <dcterms:modified xsi:type="dcterms:W3CDTF">2022-04-05T21:12:00Z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2018-05-11T08:56:21.5692993Z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